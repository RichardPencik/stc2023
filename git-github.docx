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048F" w14:textId="77777777" w:rsidR="00024E82" w:rsidRDefault="00024E82">
      <w:pPr>
        <w:spacing w:before="0" w:after="160" w:line="259" w:lineRule="auto"/>
      </w:pPr>
    </w:p>
    <w:tbl>
      <w:tblPr>
        <w:tblStyle w:val="Mriekatabuky"/>
        <w:tblpPr w:vertAnchor="page" w:tblpY="561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204"/>
      </w:tblGrid>
      <w:tr w:rsidR="00024E82" w:rsidRPr="007329E3" w14:paraId="01738B39" w14:textId="77777777" w:rsidTr="007329E3">
        <w:tc>
          <w:tcPr>
            <w:tcW w:w="5000" w:type="pct"/>
          </w:tcPr>
          <w:p w14:paraId="757415C1" w14:textId="4C8A02C5" w:rsidR="00024E82" w:rsidRPr="007329E3" w:rsidRDefault="007329E3" w:rsidP="007329E3">
            <w:pPr>
              <w:rPr>
                <w:rFonts w:ascii="Segoe UI Semibold" w:hAnsi="Segoe UI Semibold" w:cs="Segoe UI Semibold"/>
              </w:rPr>
            </w:pPr>
            <w:r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t>Ročník</w:t>
            </w:r>
            <w:r w:rsidR="00024E82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t xml:space="preserve"> </w: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begin"/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instrText xml:space="preserve"> DATE  \@ "yyyy"  \* MERGEFORMAT </w:instrTex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separate"/>
            </w:r>
            <w:r w:rsidR="008A7B6F">
              <w:rPr>
                <w:rFonts w:ascii="Segoe UI Semibold" w:hAnsi="Segoe UI Semibold" w:cs="Segoe UI Semibold"/>
                <w:noProof/>
                <w:color w:val="107C10"/>
                <w:sz w:val="24"/>
                <w:szCs w:val="28"/>
              </w:rPr>
              <w:t>2023</w: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end"/>
            </w:r>
          </w:p>
        </w:tc>
      </w:tr>
      <w:tr w:rsidR="00024E82" w:rsidRPr="007329E3" w14:paraId="3DA19968" w14:textId="77777777" w:rsidTr="007329E3">
        <w:sdt>
          <w:sdtPr>
            <w:alias w:val="Názov"/>
            <w:tag w:val=""/>
            <w:id w:val="-1300754492"/>
            <w:placeholder>
              <w:docPart w:val="26FBD79CD34B4A6CAC4CEB08F7A2781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48B0B1CB" w14:textId="49C3647C" w:rsidR="00024E82" w:rsidRPr="007329E3" w:rsidRDefault="008A7B6F" w:rsidP="00CB32EA">
                <w:pPr>
                  <w:pStyle w:val="Nzov"/>
                </w:pPr>
                <w:r>
                  <w:t xml:space="preserve">Git a </w:t>
                </w:r>
                <w:proofErr w:type="spellStart"/>
                <w:r>
                  <w:t>Github</w:t>
                </w:r>
                <w:proofErr w:type="spellEnd"/>
              </w:p>
            </w:tc>
          </w:sdtContent>
        </w:sdt>
      </w:tr>
      <w:tr w:rsidR="00024E82" w:rsidRPr="007329E3" w14:paraId="0392D2EA" w14:textId="77777777" w:rsidTr="007329E3">
        <w:tc>
          <w:tcPr>
            <w:tcW w:w="5000" w:type="pct"/>
          </w:tcPr>
          <w:p w14:paraId="7B86F5DB" w14:textId="4E560E4C" w:rsidR="00024E82" w:rsidRPr="007329E3" w:rsidRDefault="00024E82" w:rsidP="007329E3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7329E3">
              <w:rPr>
                <w:rFonts w:ascii="Segoe UI Semibold" w:hAnsi="Segoe UI Semibold" w:cs="Segoe UI Semibold"/>
                <w:sz w:val="24"/>
                <w:szCs w:val="24"/>
              </w:rPr>
              <w:t xml:space="preserve">Autori: </w:t>
            </w:r>
            <w:sdt>
              <w:sdtPr>
                <w:rPr>
                  <w:rFonts w:ascii="Segoe UI Semibold" w:hAnsi="Segoe UI Semibold" w:cs="Segoe UI Semibold"/>
                  <w:sz w:val="24"/>
                  <w:szCs w:val="24"/>
                </w:rPr>
                <w:alias w:val="Autor"/>
                <w:tag w:val=""/>
                <w:id w:val="1241987615"/>
                <w:placeholder>
                  <w:docPart w:val="B008E273C2CE4B6FB23D48D5784C447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8A7B6F">
                  <w:rPr>
                    <w:rFonts w:ascii="Segoe UI Semibold" w:hAnsi="Segoe UI Semibold" w:cs="Segoe UI Semibold"/>
                    <w:sz w:val="24"/>
                    <w:szCs w:val="24"/>
                  </w:rPr>
                  <w:t>Richard Penčík</w:t>
                </w:r>
              </w:sdtContent>
            </w:sdt>
          </w:p>
        </w:tc>
      </w:tr>
    </w:tbl>
    <w:p w14:paraId="252A9250" w14:textId="5ED51330" w:rsidR="00E36BF9" w:rsidRDefault="00E36BF9">
      <w:pPr>
        <w:spacing w:before="0" w:after="160" w:line="259" w:lineRule="auto"/>
      </w:pPr>
      <w:r>
        <w:br w:type="page"/>
      </w:r>
    </w:p>
    <w:p w14:paraId="2C533823" w14:textId="585F1831" w:rsidR="00FB037F" w:rsidRDefault="00000000" w:rsidP="00024E82">
      <w:fldSimple w:instr=" TOC \o &quot;1-3&quot; \h \z \u ">
        <w:r w:rsidR="007329E3">
          <w:rPr>
            <w:b/>
            <w:bCs/>
            <w:noProof/>
          </w:rPr>
          <w:t>Nenašli sa žiadne položky obsahu.</w:t>
        </w:r>
      </w:fldSimple>
    </w:p>
    <w:p w14:paraId="532FF3D4" w14:textId="71A9F8A9" w:rsidR="007329E3" w:rsidRDefault="007329E3">
      <w:pPr>
        <w:spacing w:before="0" w:after="160" w:line="259" w:lineRule="auto"/>
      </w:pPr>
      <w:r>
        <w:br w:type="page"/>
      </w:r>
    </w:p>
    <w:p w14:paraId="56A3D130" w14:textId="77777777" w:rsidR="008A7B6F" w:rsidRDefault="008A7B6F" w:rsidP="008A7B6F">
      <w:pPr>
        <w:rPr>
          <w:rFonts w:asciiTheme="minorHAnsi" w:hAnsiTheme="minorHAnsi"/>
        </w:rPr>
      </w:pPr>
      <w:r>
        <w:lastRenderedPageBreak/>
        <w:t>Po absolvovaní študijného programu "</w:t>
      </w:r>
      <w:proofErr w:type="spellStart"/>
      <w:r>
        <w:t>Introduction</w:t>
      </w:r>
      <w:proofErr w:type="spellEnd"/>
      <w:r>
        <w:t xml:space="preserve"> to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Git - </w:t>
      </w:r>
      <w:proofErr w:type="spellStart"/>
      <w:r>
        <w:t>Training</w:t>
      </w:r>
      <w:proofErr w:type="spellEnd"/>
      <w:r>
        <w:t>" a modulu "</w:t>
      </w:r>
      <w:proofErr w:type="spellStart"/>
      <w:r>
        <w:t>Introduction</w:t>
      </w:r>
      <w:proofErr w:type="spellEnd"/>
      <w:r>
        <w:t xml:space="preserve"> to </w:t>
      </w:r>
      <w:proofErr w:type="spellStart"/>
      <w:r>
        <w:t>GitHub</w:t>
      </w:r>
      <w:proofErr w:type="spellEnd"/>
      <w:r>
        <w:t xml:space="preserve"> - </w:t>
      </w:r>
      <w:proofErr w:type="spellStart"/>
      <w:r>
        <w:t>Training</w:t>
      </w:r>
      <w:proofErr w:type="spellEnd"/>
      <w:r>
        <w:t xml:space="preserve">" na platforme Microsoft </w:t>
      </w:r>
      <w:proofErr w:type="spellStart"/>
      <w:r>
        <w:t>Learn</w:t>
      </w:r>
      <w:proofErr w:type="spellEnd"/>
      <w:r>
        <w:t xml:space="preserve">, som sa naučil základy práce s </w:t>
      </w:r>
      <w:proofErr w:type="spellStart"/>
      <w:r>
        <w:t>verzovacím</w:t>
      </w:r>
      <w:proofErr w:type="spellEnd"/>
      <w:r>
        <w:t xml:space="preserve"> systémom Git a spoznal funkcionalitu platformy </w:t>
      </w:r>
      <w:proofErr w:type="spellStart"/>
      <w:r>
        <w:t>GitHub</w:t>
      </w:r>
      <w:proofErr w:type="spellEnd"/>
      <w:r>
        <w:t xml:space="preserve">. </w:t>
      </w:r>
    </w:p>
    <w:p w14:paraId="659D07DC" w14:textId="77777777" w:rsidR="008A7B6F" w:rsidRDefault="008A7B6F" w:rsidP="008A7B6F">
      <w:r>
        <w:t xml:space="preserve">V rámci prvého študijného programu som sa dozvedel, že Git je </w:t>
      </w:r>
      <w:proofErr w:type="spellStart"/>
      <w:r>
        <w:t>verzovací</w:t>
      </w:r>
      <w:proofErr w:type="spellEnd"/>
      <w:r>
        <w:t xml:space="preserve"> systém, ktorý umožňuje programátorom uchovávať zmeny v kóde a spravovať ich históriu. Naučil som sa ako vytvoriť nový repozitár, sledovať zmeny a ich históriu, vytvárať vetvy a riešiť konflikty ich zlúčenia. Taktiež som získal prehľad o príkazovom riadku Gitu a naučil som sa pracovať s príkazmi ako git </w:t>
      </w:r>
      <w:proofErr w:type="spellStart"/>
      <w:r>
        <w:t>init</w:t>
      </w:r>
      <w:proofErr w:type="spellEnd"/>
      <w:r>
        <w:t xml:space="preserve">, git </w:t>
      </w:r>
      <w:proofErr w:type="spellStart"/>
      <w:r>
        <w:t>add</w:t>
      </w:r>
      <w:proofErr w:type="spellEnd"/>
      <w:r>
        <w:t xml:space="preserve">, git </w:t>
      </w:r>
      <w:proofErr w:type="spellStart"/>
      <w:r>
        <w:t>commit</w:t>
      </w:r>
      <w:proofErr w:type="spellEnd"/>
      <w:r>
        <w:t xml:space="preserve">, git </w:t>
      </w:r>
      <w:proofErr w:type="spellStart"/>
      <w:r>
        <w:t>branch</w:t>
      </w:r>
      <w:proofErr w:type="spellEnd"/>
      <w:r>
        <w:t xml:space="preserve"> a git </w:t>
      </w:r>
      <w:proofErr w:type="spellStart"/>
      <w:r>
        <w:t>merge</w:t>
      </w:r>
      <w:proofErr w:type="spellEnd"/>
      <w:r>
        <w:t>.</w:t>
      </w:r>
    </w:p>
    <w:p w14:paraId="54437290" w14:textId="77777777" w:rsidR="008A7B6F" w:rsidRDefault="008A7B6F" w:rsidP="008A7B6F">
      <w:r>
        <w:t xml:space="preserve">Ďalší modul sa zameral na </w:t>
      </w:r>
      <w:proofErr w:type="spellStart"/>
      <w:r>
        <w:t>GitHub</w:t>
      </w:r>
      <w:proofErr w:type="spellEnd"/>
      <w:r>
        <w:t xml:space="preserve">, ktorý je webovou platformou založenou na Gite. Zistil som, že </w:t>
      </w:r>
      <w:proofErr w:type="spellStart"/>
      <w:r>
        <w:t>GitHub</w:t>
      </w:r>
      <w:proofErr w:type="spellEnd"/>
      <w:r>
        <w:t xml:space="preserve"> ponúka centrálne úložisko pre projekty a umožňuje spoluprácu medzi viacerými vývojármi. Naučil som sa, ako vytvárať repozitáre na </w:t>
      </w:r>
      <w:proofErr w:type="spellStart"/>
      <w:r>
        <w:t>GitHub</w:t>
      </w:r>
      <w:proofErr w:type="spellEnd"/>
      <w:r>
        <w:t xml:space="preserve">-e. Tiež som sa oboznámil s rôznymi funkciami </w:t>
      </w:r>
      <w:proofErr w:type="spellStart"/>
      <w:r>
        <w:t>GitHub</w:t>
      </w:r>
      <w:proofErr w:type="spellEnd"/>
      <w:r>
        <w:t>-u, ako je správa problémov (</w:t>
      </w:r>
      <w:proofErr w:type="spellStart"/>
      <w:r>
        <w:t>issues</w:t>
      </w:r>
      <w:proofErr w:type="spellEnd"/>
      <w:r>
        <w:t>) a vytváranie požiadaviek na zlúčenie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</w:t>
      </w:r>
    </w:p>
    <w:p w14:paraId="3A8EF0E1" w14:textId="77777777" w:rsidR="008A7B6F" w:rsidRDefault="008A7B6F" w:rsidP="008A7B6F">
      <w:r>
        <w:t xml:space="preserve">Celkovo som získal pohodlnú a spoľahlivú metódu pre správu vlastného kódu aj pre spoluprácu s tímom v rámci vývoja projektov. Tieto znalosti mi poskytli pevný základ pre ďalšie práce v oblasti softvérového vývoja a umožnili mi prispôsobiť sa moderným požiadavkám pri používaní </w:t>
      </w:r>
      <w:proofErr w:type="spellStart"/>
      <w:r>
        <w:t>verzovacieho</w:t>
      </w:r>
      <w:proofErr w:type="spellEnd"/>
      <w:r>
        <w:t xml:space="preserve"> systému Git a platformy </w:t>
      </w:r>
      <w:proofErr w:type="spellStart"/>
      <w:r>
        <w:t>GitHub</w:t>
      </w:r>
      <w:proofErr w:type="spellEnd"/>
      <w:r>
        <w:t>.</w:t>
      </w:r>
    </w:p>
    <w:p w14:paraId="20B553C6" w14:textId="262AE51A" w:rsidR="007329E3" w:rsidRDefault="007329E3" w:rsidP="008A7B6F"/>
    <w:sectPr w:rsidR="007329E3" w:rsidSect="00DF098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954E6" w14:textId="77777777" w:rsidR="00361377" w:rsidRDefault="00361377" w:rsidP="00E36BF9">
      <w:pPr>
        <w:spacing w:before="0" w:after="0"/>
      </w:pPr>
      <w:r>
        <w:separator/>
      </w:r>
    </w:p>
  </w:endnote>
  <w:endnote w:type="continuationSeparator" w:id="0">
    <w:p w14:paraId="5E2FA830" w14:textId="77777777" w:rsidR="00361377" w:rsidRDefault="00361377" w:rsidP="00E36B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480631"/>
      <w:docPartObj>
        <w:docPartGallery w:val="Page Numbers (Bottom of Page)"/>
        <w:docPartUnique/>
      </w:docPartObj>
    </w:sdtPr>
    <w:sdtEndPr>
      <w:rPr>
        <w:rFonts w:ascii="Segoe UI Semibold" w:hAnsi="Segoe UI Semibold" w:cs="Segoe UI Semibold"/>
        <w:color w:val="107C10"/>
      </w:rPr>
    </w:sdtEndPr>
    <w:sdtContent>
      <w:p w14:paraId="62F91BBE" w14:textId="49B8E9E5" w:rsidR="00024E82" w:rsidRPr="00D32732" w:rsidRDefault="00024E82" w:rsidP="00024E82">
        <w:pPr>
          <w:pStyle w:val="Pta"/>
          <w:jc w:val="center"/>
          <w:rPr>
            <w:rFonts w:ascii="Segoe UI Semibold" w:hAnsi="Segoe UI Semibold" w:cs="Segoe UI Semibold"/>
            <w:color w:val="107C10"/>
          </w:rPr>
        </w:pPr>
        <w:r w:rsidRPr="00D32732">
          <w:rPr>
            <w:rFonts w:ascii="Segoe UI Semibold" w:hAnsi="Segoe UI Semibold" w:cs="Segoe UI Semibold"/>
            <w:color w:val="107C10"/>
          </w:rPr>
          <w:fldChar w:fldCharType="begin"/>
        </w:r>
        <w:r w:rsidRPr="00D32732">
          <w:rPr>
            <w:rFonts w:ascii="Segoe UI Semibold" w:hAnsi="Segoe UI Semibold" w:cs="Segoe UI Semibold"/>
            <w:color w:val="107C10"/>
          </w:rPr>
          <w:instrText>PAGE   \* MERGEFORMAT</w:instrText>
        </w:r>
        <w:r w:rsidRPr="00D32732">
          <w:rPr>
            <w:rFonts w:ascii="Segoe UI Semibold" w:hAnsi="Segoe UI Semibold" w:cs="Segoe UI Semibold"/>
            <w:color w:val="107C10"/>
          </w:rPr>
          <w:fldChar w:fldCharType="separate"/>
        </w:r>
        <w:r w:rsidRPr="00D32732">
          <w:rPr>
            <w:rFonts w:ascii="Segoe UI Semibold" w:hAnsi="Segoe UI Semibold" w:cs="Segoe UI Semibold"/>
            <w:color w:val="107C10"/>
          </w:rPr>
          <w:t>2</w:t>
        </w:r>
        <w:r w:rsidRPr="00D32732">
          <w:rPr>
            <w:rFonts w:ascii="Segoe UI Semibold" w:hAnsi="Segoe UI Semibold" w:cs="Segoe UI Semibold"/>
            <w:color w:val="107C1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9117F" w14:textId="00BFEC03" w:rsidR="007329E3" w:rsidRPr="007329E3" w:rsidRDefault="007329E3">
    <w:pPr>
      <w:pStyle w:val="Pta"/>
      <w:rPr>
        <w:rFonts w:asciiTheme="majorHAnsi" w:hAnsiTheme="majorHAnsi" w:cstheme="majorHAnsi"/>
      </w:rPr>
    </w:pPr>
    <w:r w:rsidRPr="007329E3">
      <w:rPr>
        <w:rFonts w:asciiTheme="majorHAnsi" w:hAnsiTheme="majorHAnsi" w:cstheme="majorHAnsi"/>
      </w:rPr>
      <w:t>© Študentské Trénerské Centrum Microsoft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FB801" w14:textId="77777777" w:rsidR="00361377" w:rsidRDefault="00361377" w:rsidP="00E36BF9">
      <w:pPr>
        <w:spacing w:before="0" w:after="0"/>
      </w:pPr>
      <w:r>
        <w:separator/>
      </w:r>
    </w:p>
  </w:footnote>
  <w:footnote w:type="continuationSeparator" w:id="0">
    <w:p w14:paraId="6B02AD0B" w14:textId="77777777" w:rsidR="00361377" w:rsidRDefault="00361377" w:rsidP="00E36B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 Semibold" w:hAnsi="Segoe UI Semibold" w:cs="Segoe UI Semibold"/>
        <w:color w:val="9BF00B"/>
      </w:rPr>
      <w:alias w:val="Názov"/>
      <w:tag w:val=""/>
      <w:id w:val="1167754221"/>
      <w:placeholder>
        <w:docPart w:val="4389A5876772412286C43384CFF8B5C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A31CFEC" w14:textId="692DD8FC" w:rsidR="00E36BF9" w:rsidRPr="00D32732" w:rsidRDefault="008A7B6F" w:rsidP="00E36BF9">
        <w:pPr>
          <w:rPr>
            <w:rFonts w:ascii="Segoe UI Semibold" w:hAnsi="Segoe UI Semibold" w:cs="Segoe UI Semibold"/>
            <w:color w:val="9BF00B"/>
          </w:rPr>
        </w:pPr>
        <w:r>
          <w:rPr>
            <w:rFonts w:ascii="Segoe UI Semibold" w:hAnsi="Segoe UI Semibold" w:cs="Segoe UI Semibold"/>
            <w:color w:val="9BF00B"/>
          </w:rPr>
          <w:t xml:space="preserve">Git a </w:t>
        </w:r>
        <w:proofErr w:type="spellStart"/>
        <w:r>
          <w:rPr>
            <w:rFonts w:ascii="Segoe UI Semibold" w:hAnsi="Segoe UI Semibold" w:cs="Segoe UI Semibold"/>
            <w:color w:val="9BF00B"/>
          </w:rPr>
          <w:t>Github</w:t>
        </w:r>
        <w:proofErr w:type="spellEnd"/>
      </w:p>
    </w:sdtContent>
  </w:sdt>
  <w:p w14:paraId="030CBA19" w14:textId="77777777" w:rsidR="006F4F11" w:rsidRDefault="006F4F11" w:rsidP="00E36BF9"/>
  <w:p w14:paraId="74D8563E" w14:textId="5B2DB1D9" w:rsidR="00DF0983" w:rsidRPr="00E36BF9" w:rsidRDefault="007329E3" w:rsidP="00E36BF9">
    <w:r>
      <w:rPr>
        <w:noProof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30382C07" wp14:editId="0DE9BE1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4800" cy="1009650"/>
              <wp:effectExtent l="0" t="0" r="9525" b="0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009650"/>
                      </a:xfrm>
                      <a:prstGeom prst="rect">
                        <a:avLst/>
                      </a:prstGeom>
                      <a:solidFill>
                        <a:srgbClr val="054B1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661381" id="Obdĺžnik 5" o:spid="_x0000_s1026" style="position:absolute;margin-left:0;margin-top:0;width:593.3pt;height:79.5pt;z-index:-25165619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" fillcolor="#054b16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F89F9" w14:textId="2ABB7F6D" w:rsidR="00E36BF9" w:rsidRDefault="00D32732">
    <w:pPr>
      <w:pStyle w:val="Hlavika"/>
    </w:pPr>
    <w:r w:rsidRPr="00E36BF9">
      <w:rPr>
        <w:noProof/>
      </w:rPr>
      <w:drawing>
        <wp:anchor distT="0" distB="0" distL="114300" distR="114300" simplePos="0" relativeHeight="251662336" behindDoc="0" locked="0" layoutInCell="1" allowOverlap="1" wp14:anchorId="22C1B4FB" wp14:editId="0920761A">
          <wp:simplePos x="0" y="0"/>
          <wp:positionH relativeFrom="column">
            <wp:posOffset>4423576</wp:posOffset>
          </wp:positionH>
          <wp:positionV relativeFrom="page">
            <wp:posOffset>540385</wp:posOffset>
          </wp:positionV>
          <wp:extent cx="2044800" cy="360000"/>
          <wp:effectExtent l="0" t="0" r="0" b="254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ázok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48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63212B" w14:textId="77777777" w:rsidR="00E36BF9" w:rsidRDefault="00E36BF9">
    <w:pPr>
      <w:pStyle w:val="Hlavika"/>
    </w:pPr>
  </w:p>
  <w:p w14:paraId="1AED631C" w14:textId="77777777" w:rsidR="00E36BF9" w:rsidRDefault="00E36BF9">
    <w:pPr>
      <w:pStyle w:val="Hlavika"/>
    </w:pPr>
  </w:p>
  <w:p w14:paraId="241CAC52" w14:textId="54C0BE01" w:rsidR="00E36BF9" w:rsidRDefault="00E36BF9">
    <w:pPr>
      <w:pStyle w:val="Hlavika"/>
    </w:pPr>
  </w:p>
  <w:p w14:paraId="01460DB3" w14:textId="77777777" w:rsidR="00DF0983" w:rsidRDefault="00DF0983">
    <w:pPr>
      <w:pStyle w:val="Hlavika"/>
    </w:pPr>
  </w:p>
  <w:p w14:paraId="6A1F368B" w14:textId="533170A6" w:rsidR="00E36BF9" w:rsidRDefault="00E36BF9">
    <w:pPr>
      <w:pStyle w:val="Hlavika"/>
    </w:pPr>
    <w:r w:rsidRPr="00E36BF9">
      <w:rPr>
        <w:noProof/>
      </w:rPr>
      <w:drawing>
        <wp:anchor distT="0" distB="0" distL="114300" distR="114300" simplePos="0" relativeHeight="251661312" behindDoc="0" locked="0" layoutInCell="1" allowOverlap="1" wp14:anchorId="0A4FC847" wp14:editId="76143A62">
          <wp:simplePos x="0" y="0"/>
          <wp:positionH relativeFrom="column">
            <wp:posOffset>0</wp:posOffset>
          </wp:positionH>
          <wp:positionV relativeFrom="page">
            <wp:posOffset>539115</wp:posOffset>
          </wp:positionV>
          <wp:extent cx="1687830" cy="359410"/>
          <wp:effectExtent l="0" t="0" r="7620" b="2540"/>
          <wp:wrapNone/>
          <wp:docPr id="3" name="Obrázok 3" descr="Obrázok, na ktorom je text, ClipAr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 descr="Obrázok, na ktorom je text, ClipArt&#10;&#10;Automaticky generovaný popi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8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F9"/>
    <w:rsid w:val="00024E82"/>
    <w:rsid w:val="000916DD"/>
    <w:rsid w:val="000E6256"/>
    <w:rsid w:val="001D4549"/>
    <w:rsid w:val="001E258E"/>
    <w:rsid w:val="00361377"/>
    <w:rsid w:val="00374545"/>
    <w:rsid w:val="00384FB8"/>
    <w:rsid w:val="00462B42"/>
    <w:rsid w:val="0048380D"/>
    <w:rsid w:val="00620E0E"/>
    <w:rsid w:val="006F4F11"/>
    <w:rsid w:val="007329E3"/>
    <w:rsid w:val="007E340F"/>
    <w:rsid w:val="008A2AB3"/>
    <w:rsid w:val="008A7B6F"/>
    <w:rsid w:val="009616BD"/>
    <w:rsid w:val="00AF1B89"/>
    <w:rsid w:val="00B274E1"/>
    <w:rsid w:val="00CA1155"/>
    <w:rsid w:val="00CA322E"/>
    <w:rsid w:val="00CB32EA"/>
    <w:rsid w:val="00CE0AF4"/>
    <w:rsid w:val="00D124A4"/>
    <w:rsid w:val="00D32732"/>
    <w:rsid w:val="00DF0983"/>
    <w:rsid w:val="00E36BF9"/>
    <w:rsid w:val="00ED618C"/>
    <w:rsid w:val="00F9333F"/>
    <w:rsid w:val="00FC121B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17EB26"/>
  <w15:chartTrackingRefBased/>
  <w15:docId w15:val="{9F0EC807-7F57-40C4-9CD2-5C016CA0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B32EA"/>
    <w:pPr>
      <w:spacing w:before="120" w:after="120" w:line="360" w:lineRule="auto"/>
    </w:pPr>
    <w:rPr>
      <w:rFonts w:ascii="Segoe UI" w:hAnsi="Segoe UI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CB32EA"/>
    <w:pPr>
      <w:keepNext/>
      <w:keepLines/>
      <w:spacing w:line="240" w:lineRule="auto"/>
      <w:outlineLvl w:val="0"/>
    </w:pPr>
    <w:rPr>
      <w:rFonts w:ascii="Segoe UI Semibold" w:eastAsiaTheme="majorEastAsia" w:hAnsi="Segoe UI Semibold" w:cstheme="majorBidi"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B32EA"/>
    <w:pPr>
      <w:keepNext/>
      <w:keepLines/>
      <w:spacing w:line="240" w:lineRule="auto"/>
      <w:outlineLvl w:val="1"/>
    </w:pPr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B32EA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color w:val="81CC29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B32EA"/>
    <w:rPr>
      <w:rFonts w:ascii="Segoe UI Semibold" w:eastAsiaTheme="majorEastAsia" w:hAnsi="Segoe UI Semibold" w:cstheme="majorBidi"/>
      <w:sz w:val="40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CB32EA"/>
    <w:pPr>
      <w:spacing w:line="240" w:lineRule="auto"/>
      <w:contextualSpacing/>
    </w:pPr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B32EA"/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CB32EA"/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HlavikaChar">
    <w:name w:val="Hlavička Char"/>
    <w:basedOn w:val="Predvolenpsmoodseku"/>
    <w:link w:val="Hlavika"/>
    <w:uiPriority w:val="99"/>
    <w:rsid w:val="00E36BF9"/>
    <w:rPr>
      <w:rFonts w:ascii="Segoe UI" w:hAnsi="Segoe UI"/>
      <w:sz w:val="16"/>
    </w:rPr>
  </w:style>
  <w:style w:type="paragraph" w:styleId="Pta">
    <w:name w:val="footer"/>
    <w:basedOn w:val="Normlny"/>
    <w:link w:val="Pt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E36BF9"/>
    <w:rPr>
      <w:rFonts w:ascii="Segoe UI" w:hAnsi="Segoe UI"/>
      <w:sz w:val="16"/>
    </w:rPr>
  </w:style>
  <w:style w:type="character" w:styleId="Zstupntext">
    <w:name w:val="Placeholder Text"/>
    <w:basedOn w:val="Predvolenpsmoodseku"/>
    <w:uiPriority w:val="99"/>
    <w:semiHidden/>
    <w:rsid w:val="00E36BF9"/>
    <w:rPr>
      <w:color w:val="808080"/>
    </w:rPr>
  </w:style>
  <w:style w:type="table" w:styleId="Mriekatabuky">
    <w:name w:val="Table Grid"/>
    <w:basedOn w:val="Normlnatabuka"/>
    <w:uiPriority w:val="39"/>
    <w:rsid w:val="0002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CB32EA"/>
    <w:rPr>
      <w:rFonts w:asciiTheme="majorHAnsi" w:eastAsiaTheme="majorEastAsia" w:hAnsiTheme="majorHAnsi" w:cstheme="majorBidi"/>
      <w:color w:val="81CC29"/>
      <w:sz w:val="20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7329E3"/>
    <w:pPr>
      <w:spacing w:after="100"/>
      <w:ind w:left="200"/>
    </w:pPr>
  </w:style>
  <w:style w:type="character" w:styleId="Hypertextovprepojenie">
    <w:name w:val="Hyperlink"/>
    <w:basedOn w:val="Predvolenpsmoodseku"/>
    <w:uiPriority w:val="99"/>
    <w:unhideWhenUsed/>
    <w:rsid w:val="007329E3"/>
    <w:rPr>
      <w:color w:val="81CC29" w:themeColor="hyperlink"/>
      <w:u w:val="single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B32EA"/>
    <w:pPr>
      <w:numPr>
        <w:ilvl w:val="1"/>
      </w:numPr>
      <w:spacing w:line="240" w:lineRule="auto"/>
    </w:pPr>
    <w:rPr>
      <w:rFonts w:asciiTheme="minorHAnsi" w:eastAsiaTheme="minorEastAsia" w:hAnsiTheme="minorHAnsi"/>
      <w:spacing w:val="30"/>
      <w:sz w:val="24"/>
    </w:rPr>
  </w:style>
  <w:style w:type="character" w:customStyle="1" w:styleId="PodtitulChar">
    <w:name w:val="Podtitul Char"/>
    <w:basedOn w:val="Predvolenpsmoodseku"/>
    <w:link w:val="Podtitul"/>
    <w:uiPriority w:val="11"/>
    <w:rsid w:val="00CB32EA"/>
    <w:rPr>
      <w:rFonts w:eastAsiaTheme="minorEastAsia"/>
      <w:spacing w:val="30"/>
      <w:sz w:val="24"/>
    </w:rPr>
  </w:style>
  <w:style w:type="character" w:styleId="Vrazn">
    <w:name w:val="Strong"/>
    <w:basedOn w:val="Predvolenpsmoodseku"/>
    <w:uiPriority w:val="22"/>
    <w:qFormat/>
    <w:rsid w:val="0048380D"/>
    <w:rPr>
      <w:rFonts w:ascii="Segoe UI Semibold" w:hAnsi="Segoe UI Semibold"/>
      <w:b w:val="0"/>
      <w:bCs/>
      <w:caps w:val="0"/>
      <w:smallCaps w:val="0"/>
      <w:strike w:val="0"/>
      <w:dstrike w:val="0"/>
      <w:vanish w:val="0"/>
      <w:color w:val="auto"/>
      <w:kern w:val="0"/>
      <w:sz w:val="20"/>
      <w:vertAlign w:val="baseli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89A5876772412286C43384CFF8B5C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CB32916-393F-4D3C-8652-AAA35C60AD5A}"/>
      </w:docPartPr>
      <w:docPartBody>
        <w:p w:rsidR="00F84BDB" w:rsidRDefault="000B373A">
          <w:r w:rsidRPr="0073425F">
            <w:rPr>
              <w:rStyle w:val="Zstupntext"/>
            </w:rPr>
            <w:t>[Názov]</w:t>
          </w:r>
        </w:p>
      </w:docPartBody>
    </w:docPart>
    <w:docPart>
      <w:docPartPr>
        <w:name w:val="26FBD79CD34B4A6CAC4CEB08F7A2781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FDA803D-8161-4275-A0D0-4B3871828F5F}"/>
      </w:docPartPr>
      <w:docPartBody>
        <w:p w:rsidR="00F84BDB" w:rsidRDefault="000B373A" w:rsidP="000B373A">
          <w:pPr>
            <w:pStyle w:val="26FBD79CD34B4A6CAC4CEB08F7A27813"/>
          </w:pPr>
          <w:r w:rsidRPr="0073425F">
            <w:rPr>
              <w:rStyle w:val="Zstupntext"/>
            </w:rPr>
            <w:t>[Názov]</w:t>
          </w:r>
        </w:p>
      </w:docPartBody>
    </w:docPart>
    <w:docPart>
      <w:docPartPr>
        <w:name w:val="B008E273C2CE4B6FB23D48D5784C447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D3DCCF6-7AB9-4CDC-AA0C-CBB4F83CC873}"/>
      </w:docPartPr>
      <w:docPartBody>
        <w:p w:rsidR="00F84BDB" w:rsidRDefault="000B373A" w:rsidP="000B373A">
          <w:pPr>
            <w:pStyle w:val="B008E273C2CE4B6FB23D48D5784C447E"/>
          </w:pPr>
          <w:r w:rsidRPr="0073425F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3A"/>
    <w:rsid w:val="000B373A"/>
    <w:rsid w:val="003E2D81"/>
    <w:rsid w:val="004677CA"/>
    <w:rsid w:val="005366A1"/>
    <w:rsid w:val="00D323F2"/>
    <w:rsid w:val="00F8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B373A"/>
    <w:rPr>
      <w:rFonts w:cs="Times New Roman"/>
      <w:sz w:val="3276"/>
      <w:szCs w:val="327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0B373A"/>
    <w:rPr>
      <w:color w:val="808080"/>
    </w:rPr>
  </w:style>
  <w:style w:type="paragraph" w:customStyle="1" w:styleId="26FBD79CD34B4A6CAC4CEB08F7A27813">
    <w:name w:val="26FBD79CD34B4A6CAC4CEB08F7A27813"/>
    <w:rsid w:val="000B373A"/>
  </w:style>
  <w:style w:type="paragraph" w:customStyle="1" w:styleId="B008E273C2CE4B6FB23D48D5784C447E">
    <w:name w:val="B008E273C2CE4B6FB23D48D5784C447E"/>
    <w:rsid w:val="000B37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Študentské Trénerské Centrum Microsoft">
      <a:dk1>
        <a:sysClr val="windowText" lastClr="000000"/>
      </a:dk1>
      <a:lt1>
        <a:sysClr val="window" lastClr="FFFFFF"/>
      </a:lt1>
      <a:dk2>
        <a:srgbClr val="2F2F2F"/>
      </a:dk2>
      <a:lt2>
        <a:srgbClr val="E6E6E6"/>
      </a:lt2>
      <a:accent1>
        <a:srgbClr val="81CC29"/>
      </a:accent1>
      <a:accent2>
        <a:srgbClr val="0078D4"/>
      </a:accent2>
      <a:accent3>
        <a:srgbClr val="8661C5"/>
      </a:accent3>
      <a:accent4>
        <a:srgbClr val="D83B01"/>
      </a:accent4>
      <a:accent5>
        <a:srgbClr val="FFB900"/>
      </a:accent5>
      <a:accent6>
        <a:srgbClr val="008575"/>
      </a:accent6>
      <a:hlink>
        <a:srgbClr val="81CC29"/>
      </a:hlink>
      <a:folHlink>
        <a:srgbClr val="954F72"/>
      </a:folHlink>
    </a:clrScheme>
    <a:fontScheme name="Microsoft typ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fc1c25-dec1-408b-9e4c-7b3405b58343" xsi:nil="true"/>
    <lcf76f155ced4ddcb4097134ff3c332f xmlns="3f7b978b-3a89-4d9e-9740-83a71250783d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0E926108D2954EAB525BFF5C509CE0" ma:contentTypeVersion="10" ma:contentTypeDescription="Umožňuje vytvoriť nový dokument." ma:contentTypeScope="" ma:versionID="c34a0a81bb123abec7791d3f29af4678">
  <xsd:schema xmlns:xsd="http://www.w3.org/2001/XMLSchema" xmlns:xs="http://www.w3.org/2001/XMLSchema" xmlns:p="http://schemas.microsoft.com/office/2006/metadata/properties" xmlns:ns2="3f7b978b-3a89-4d9e-9740-83a71250783d" xmlns:ns3="86fc1c25-dec1-408b-9e4c-7b3405b58343" targetNamespace="http://schemas.microsoft.com/office/2006/metadata/properties" ma:root="true" ma:fieldsID="5d030b498b213810275493bbb6c5ce79" ns2:_="" ns3:_="">
    <xsd:import namespace="3f7b978b-3a89-4d9e-9740-83a71250783d"/>
    <xsd:import namespace="86fc1c25-dec1-408b-9e4c-7b3405b583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b978b-3a89-4d9e-9740-83a712507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Značky obrázka" ma:readOnly="false" ma:fieldId="{5cf76f15-5ced-4ddc-b409-7134ff3c332f}" ma:taxonomyMulti="true" ma:sspId="73e158c9-0a7c-453d-ba9e-4ab60db1ec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c1c25-dec1-408b-9e4c-7b3405b5834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9fbd23c-c517-4733-b11e-c1dbd8d0cad1}" ma:internalName="TaxCatchAll" ma:showField="CatchAllData" ma:web="86fc1c25-dec1-408b-9e4c-7b3405b583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BB9C6C-DB17-477C-8361-EDB2FD48DB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DCEC1-22E0-4F69-ABAB-6560F7B8BBEA}">
  <ds:schemaRefs>
    <ds:schemaRef ds:uri="http://schemas.microsoft.com/office/2006/metadata/properties"/>
    <ds:schemaRef ds:uri="http://schemas.microsoft.com/office/infopath/2007/PartnerControls"/>
    <ds:schemaRef ds:uri="86fc1c25-dec1-408b-9e4c-7b3405b58343"/>
    <ds:schemaRef ds:uri="3f7b978b-3a89-4d9e-9740-83a71250783d"/>
  </ds:schemaRefs>
</ds:datastoreItem>
</file>

<file path=customXml/itemProps3.xml><?xml version="1.0" encoding="utf-8"?>
<ds:datastoreItem xmlns:ds="http://schemas.openxmlformats.org/officeDocument/2006/customXml" ds:itemID="{BFA3E4DC-55D2-4B25-A795-7B36F95A01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396CEF-2BB3-4363-A339-648A3AF26A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b978b-3a89-4d9e-9740-83a71250783d"/>
    <ds:schemaRef ds:uri="86fc1c25-dec1-408b-9e4c-7b3405b58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git-github.docx</Template>
  <TotalTime>2</TotalTime>
  <Pages>3</Pages>
  <Words>221</Words>
  <Characters>1328</Characters>
  <Application>Microsoft Office Word</Application>
  <DocSecurity>0</DocSecurity>
  <Lines>147</Lines>
  <Paragraphs>103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a Github</dc:title>
  <dc:subject/>
  <dc:creator>Richard Penčík</dc:creator>
  <cp:keywords/>
  <dc:description/>
  <cp:lastModifiedBy>Richard Penčík</cp:lastModifiedBy>
  <cp:revision>2</cp:revision>
  <dcterms:created xsi:type="dcterms:W3CDTF">2023-06-04T16:09:00Z</dcterms:created>
  <dcterms:modified xsi:type="dcterms:W3CDTF">2023-06-04T16:09:00Z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0x0101003D0E926108D2954EAB525BFF5C509CE0</vt:lpwstr>
  </property>
  <property fmtid="{D5CDD505-2E9C-101B-9397-08002B2CF9AE}" pid="3" name="MediaServiceImageTags">
    <vt:lpwstr/>
  </property>
  <property fmtid="{D5CDD505-2E9C-101B-9397-08002B2CF9AE}" pid="4" name="GrammarlyDocumentId">
    <vt:lpwstr>babdcbf58308a0f0f5db9806c903e87f310a2235c7fe468606fcd40052dd2075</vt:lpwstr>
  </property>
</Properties>
</file>